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D5FF99" w14:textId="77777777" w:rsidR="0011597C" w:rsidRPr="007923F7" w:rsidRDefault="0011597C" w:rsidP="00476780">
      <w:pPr>
        <w:pStyle w:val="Heading2"/>
        <w:rPr>
          <w:rFonts w:ascii="Chalkboard" w:hAnsi="Chalkboard"/>
        </w:rPr>
      </w:pPr>
      <w:r w:rsidRPr="007923F7">
        <w:rPr>
          <w:rFonts w:ascii="Chalkboard" w:hAnsi="Chalkboard"/>
        </w:rPr>
        <w:t>Rules​ ​of​ ​the​ ​Game</w:t>
      </w:r>
    </w:p>
    <w:p w14:paraId="0DBB622F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halkboard" w:hAnsi="Chalkboard"/>
        </w:rPr>
        <w:t>1. You have two full days to implement a solution.</w:t>
      </w:r>
    </w:p>
    <w:p w14:paraId="68B25121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halkboard" w:hAnsi="Chalkboard"/>
        </w:rPr>
        <w:t>2. We are really, really interested in your object oriented development skills, so</w:t>
      </w:r>
    </w:p>
    <w:p w14:paraId="1BDF57B3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halkboard" w:hAnsi="Chalkboard"/>
        </w:rPr>
        <w:t>please solve the problem keeping this in mind.</w:t>
      </w:r>
    </w:p>
    <w:p w14:paraId="62343967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halkboard" w:hAnsi="Chalkboard"/>
        </w:rPr>
        <w:t>3. Your codebase should have the same level of structure and organization as</w:t>
      </w:r>
    </w:p>
    <w:p w14:paraId="088B1A49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halkboard" w:hAnsi="Chalkboard"/>
        </w:rPr>
        <w:t>any mature open source project including coding conventions, directory</w:t>
      </w:r>
    </w:p>
    <w:p w14:paraId="5B7C0B47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halkboard" w:hAnsi="Chalkboard"/>
        </w:rPr>
        <w:t>structure and build approach, a README.md with clear instructions and</w:t>
      </w:r>
    </w:p>
    <w:p w14:paraId="40C99BCD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halkboard" w:hAnsi="Chalkboard"/>
        </w:rPr>
        <w:t>(additionally) a parking_lot​ shell script that automates the entire build and</w:t>
      </w:r>
    </w:p>
    <w:p w14:paraId="116AEEBA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halkboard" w:hAnsi="Chalkboard"/>
        </w:rPr>
        <w:t>execute process.</w:t>
      </w:r>
    </w:p>
    <w:p w14:paraId="4E551496" w14:textId="69345BBA" w:rsidR="0073249C" w:rsidRPr="007923F7" w:rsidRDefault="0011597C" w:rsidP="0073249C">
      <w:pPr>
        <w:spacing w:line="276" w:lineRule="auto"/>
        <w:rPr>
          <w:rFonts w:ascii="Chalkboard" w:hAnsi="Chalkboard"/>
        </w:rPr>
      </w:pPr>
      <w:r w:rsidRPr="007923F7">
        <w:rPr>
          <w:rFonts w:ascii="Chalkboard" w:hAnsi="Chalkboard"/>
        </w:rPr>
        <w:t xml:space="preserve">4. MANDATORY: You have to solve the problem in </w:t>
      </w:r>
      <w:r w:rsidR="0073249C" w:rsidRPr="007923F7">
        <w:rPr>
          <w:rFonts w:ascii="Chalkboard" w:hAnsi="Chalkboard"/>
        </w:rPr>
        <w:t>Python or Java</w:t>
      </w:r>
    </w:p>
    <w:p w14:paraId="7D08477C" w14:textId="77777777" w:rsidR="00425148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halkboard" w:hAnsi="Chalkboard"/>
        </w:rPr>
        <w:t>without​ ​using​ ​any​ ​external​ ​libraries/</w:t>
      </w:r>
      <w:r w:rsidR="0073249C" w:rsidRPr="007923F7">
        <w:rPr>
          <w:rFonts w:ascii="Chalkboard" w:hAnsi="Chalkboard"/>
        </w:rPr>
        <w:t xml:space="preserve">jars expect </w:t>
      </w:r>
      <w:r w:rsidRPr="007923F7">
        <w:rPr>
          <w:rFonts w:ascii="Chalkboard" w:hAnsi="Chalkboard"/>
        </w:rPr>
        <w:t xml:space="preserve">for a testing library for TDD. </w:t>
      </w:r>
    </w:p>
    <w:p w14:paraId="70963675" w14:textId="41AB6B57" w:rsidR="0011597C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halkboard" w:hAnsi="Chalkboard"/>
        </w:rPr>
        <w:t>Your solution must​ build+run on Linux.</w:t>
      </w:r>
    </w:p>
    <w:p w14:paraId="4DB4080F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halkboard" w:hAnsi="Chalkboard"/>
        </w:rPr>
        <w:t>5. MANDATORY: Please use Git for version control. We expect you to send us a</w:t>
      </w:r>
    </w:p>
    <w:p w14:paraId="0EA61479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halkboard" w:hAnsi="Chalkboard"/>
        </w:rPr>
        <w:t>standard​ ​zip​ ​or​ ​tarball​ of your source code when you're done that includes</w:t>
      </w:r>
    </w:p>
    <w:p w14:paraId="146C2473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halkboard" w:hAnsi="Chalkboard"/>
        </w:rPr>
        <w:t>Git metadata (the .git folder) in the tarball so we can look at your commit logs</w:t>
      </w:r>
    </w:p>
    <w:p w14:paraId="13BF15FD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halkboard" w:hAnsi="Chalkboard"/>
        </w:rPr>
        <w:t>and understand how your solution evolved. Frequent commits are a huge</w:t>
      </w:r>
    </w:p>
    <w:p w14:paraId="24BB45F5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halkboard" w:hAnsi="Chalkboard"/>
        </w:rPr>
        <w:t>plus.</w:t>
      </w:r>
    </w:p>
    <w:p w14:paraId="3F778093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halkboard" w:hAnsi="Chalkboard"/>
        </w:rPr>
        <w:t>6. MANDATORY: Please do​ ​not​ check in class files, jars or other libraries or</w:t>
      </w:r>
    </w:p>
    <w:p w14:paraId="668C668F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halkboard" w:hAnsi="Chalkboard"/>
        </w:rPr>
        <w:t>output from the build process. Use a standard build automation and</w:t>
      </w:r>
    </w:p>
    <w:p w14:paraId="33477004" w14:textId="2BD5C68C" w:rsidR="0011597C" w:rsidRPr="007923F7" w:rsidRDefault="00DC3140" w:rsidP="00A276D2">
      <w:pPr>
        <w:spacing w:line="276" w:lineRule="auto"/>
        <w:rPr>
          <w:rFonts w:ascii="Chalkboard" w:hAnsi="Chalkboard"/>
        </w:rPr>
      </w:pPr>
      <w:r w:rsidRPr="007923F7">
        <w:rPr>
          <w:rFonts w:ascii="Chalkboard" w:hAnsi="Chalkboard"/>
        </w:rPr>
        <w:t>dependency system like setup.py/make/etc</w:t>
      </w:r>
      <w:r w:rsidR="0011597C" w:rsidRPr="007923F7">
        <w:rPr>
          <w:rFonts w:ascii="Chalkboard" w:hAnsi="Chalkboard"/>
        </w:rPr>
        <w:t>.</w:t>
      </w:r>
    </w:p>
    <w:p w14:paraId="56A10ACA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halkboard" w:hAnsi="Chalkboard"/>
        </w:rPr>
        <w:t>7. MANDATORY: Please write comprehensive unit tests/specs. Additionally, it's</w:t>
      </w:r>
    </w:p>
    <w:p w14:paraId="7B27D034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halkboard" w:hAnsi="Chalkboard"/>
        </w:rPr>
        <w:t>a huge plus if you test drive your code.</w:t>
      </w:r>
    </w:p>
    <w:p w14:paraId="416B5F84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halkboard" w:hAnsi="Chalkboard"/>
        </w:rPr>
        <w:t>8. MANDATORY: Please ensure that you follow the syntax and formatting of</w:t>
      </w:r>
    </w:p>
    <w:p w14:paraId="4F3C11E9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halkboard" w:hAnsi="Chalkboard"/>
        </w:rPr>
        <w:t>both the input and output samples. We validate submissions using automated</w:t>
      </w:r>
    </w:p>
    <w:p w14:paraId="4E87F202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halkboard" w:hAnsi="Chalkboard"/>
        </w:rPr>
        <w:t>tests. For your submission to pass the automated tests, please​ ​include​ ​an</w:t>
      </w:r>
    </w:p>
    <w:p w14:paraId="505C12D0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halkboard" w:hAnsi="Chalkboard"/>
        </w:rPr>
        <w:t>executable​ ​file​ ​called​ ​parking_lot​ ​at​ ​the​ ​root​ ​of​ ​your​ ​project​ ​directory​</w:t>
      </w:r>
    </w:p>
    <w:p w14:paraId="774A9877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halkboard" w:hAnsi="Chalkboard"/>
        </w:rPr>
        <w:t>which builds the code, runs tests/specs, then runs the program. It takes an</w:t>
      </w:r>
    </w:p>
    <w:p w14:paraId="03C80472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halkboard" w:hAnsi="Chalkboard"/>
        </w:rPr>
        <w:t>input file as an argument and prints the output on STDOUT.​ ​Please see the</w:t>
      </w:r>
    </w:p>
    <w:p w14:paraId="2B5F3C97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halkboard" w:hAnsi="Chalkboard"/>
        </w:rPr>
        <w:t>example below.</w:t>
      </w:r>
    </w:p>
    <w:p w14:paraId="7FA44904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halkboard" w:hAnsi="Chalkboard"/>
        </w:rPr>
        <w:t>9. MANDATORY: Please do not make either your solution or this problem</w:t>
      </w:r>
    </w:p>
    <w:p w14:paraId="5C920853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halkboard" w:hAnsi="Chalkboard"/>
        </w:rPr>
        <w:t>statement publicly available by, for example, using github or bitbucket or by</w:t>
      </w:r>
    </w:p>
    <w:p w14:paraId="69564B51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halkboard" w:hAnsi="Chalkboard"/>
        </w:rPr>
        <w:t>posting this problem to a blog or forum.</w:t>
      </w:r>
    </w:p>
    <w:p w14:paraId="2E94433C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halkboard" w:hAnsi="Chalkboard"/>
        </w:rPr>
        <w:t>10.MANDATORY: Please add a README file with relevant details.</w:t>
      </w:r>
    </w:p>
    <w:p w14:paraId="08E4225A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</w:p>
    <w:p w14:paraId="33068A19" w14:textId="77777777" w:rsidR="0011597C" w:rsidRPr="007923F7" w:rsidRDefault="0011597C" w:rsidP="00476780">
      <w:pPr>
        <w:pStyle w:val="Heading2"/>
        <w:rPr>
          <w:rFonts w:ascii="Chalkboard" w:hAnsi="Chalkboard"/>
        </w:rPr>
      </w:pPr>
      <w:r w:rsidRPr="007923F7">
        <w:rPr>
          <w:rFonts w:ascii="Chalkboard" w:hAnsi="Chalkboard"/>
        </w:rPr>
        <w:lastRenderedPageBreak/>
        <w:t>Problem​ ​Statement</w:t>
      </w:r>
    </w:p>
    <w:p w14:paraId="1CECABCA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halkboard" w:hAnsi="Chalkboard"/>
        </w:rPr>
        <w:t>I own a multi-storey parking lot that can hold up to 'n' cars at any given point in time.</w:t>
      </w:r>
    </w:p>
    <w:p w14:paraId="3E871B88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halkboard" w:hAnsi="Chalkboard"/>
        </w:rPr>
        <w:t>Each slot is given a number starting at 1 increasing with increasing distance from the</w:t>
      </w:r>
    </w:p>
    <w:p w14:paraId="6037FE41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halkboard" w:hAnsi="Chalkboard"/>
        </w:rPr>
        <w:t>entry point in steps of one. I want to create an automated ticketing system that</w:t>
      </w:r>
    </w:p>
    <w:p w14:paraId="5F21F940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halkboard" w:hAnsi="Chalkboard"/>
        </w:rPr>
        <w:t>allows my customers to use my parking lot without human intervention.</w:t>
      </w:r>
    </w:p>
    <w:p w14:paraId="3563ECD5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halkboard" w:hAnsi="Chalkboard"/>
        </w:rPr>
        <w:t>When a car enters my parking lot, I want to have a ticket issued to the driver. The</w:t>
      </w:r>
    </w:p>
    <w:p w14:paraId="55818663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halkboard" w:hAnsi="Chalkboard"/>
        </w:rPr>
        <w:t>ticket issuing process includes us documenting the registration number (number</w:t>
      </w:r>
    </w:p>
    <w:p w14:paraId="650D6A17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halkboard" w:hAnsi="Chalkboard"/>
        </w:rPr>
        <w:t>plate) and the colour of the car and allocating an available parking slot to the car</w:t>
      </w:r>
    </w:p>
    <w:p w14:paraId="4EABE44C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halkboard" w:hAnsi="Chalkboard"/>
        </w:rPr>
        <w:t>before actually handing over a ticket to the driver (we assume that our customers are</w:t>
      </w:r>
    </w:p>
    <w:p w14:paraId="33621FB0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halkboard" w:hAnsi="Chalkboard"/>
        </w:rPr>
        <w:t>nice enough to always park in the slots allocated to them). The customer should be</w:t>
      </w:r>
    </w:p>
    <w:p w14:paraId="566661E0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halkboard" w:hAnsi="Chalkboard"/>
        </w:rPr>
        <w:t>allocated a parking slot which is nearest to the entry. At the exit the customer returns</w:t>
      </w:r>
    </w:p>
    <w:p w14:paraId="30C5BE65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halkboard" w:hAnsi="Chalkboard"/>
        </w:rPr>
        <w:t>the ticket which then marks the slot they were using as being available.</w:t>
      </w:r>
    </w:p>
    <w:p w14:paraId="2D25F160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halkboard" w:hAnsi="Chalkboard"/>
        </w:rPr>
        <w:t>Due to government regulation, the system should provide me with the ability to find</w:t>
      </w:r>
    </w:p>
    <w:p w14:paraId="23A9AAB2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halkboard" w:hAnsi="Chalkboard"/>
        </w:rPr>
        <w:t>out:</w:t>
      </w:r>
    </w:p>
    <w:p w14:paraId="3F0638B2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alibri" w:eastAsia="Calibri" w:hAnsi="Calibri" w:cs="Calibri"/>
        </w:rPr>
        <w:t>●</w:t>
      </w:r>
      <w:r w:rsidRPr="007923F7">
        <w:rPr>
          <w:rFonts w:ascii="Chalkboard" w:hAnsi="Chalkboard"/>
        </w:rPr>
        <w:t xml:space="preserve"> Registration numbers of all cars of a particular colour.</w:t>
      </w:r>
    </w:p>
    <w:p w14:paraId="6CB9C9D2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alibri" w:eastAsia="Calibri" w:hAnsi="Calibri" w:cs="Calibri"/>
        </w:rPr>
        <w:t>●</w:t>
      </w:r>
      <w:r w:rsidRPr="007923F7">
        <w:rPr>
          <w:rFonts w:ascii="Chalkboard" w:hAnsi="Chalkboard"/>
        </w:rPr>
        <w:t xml:space="preserve"> Slot number in which a car with a given registration number is parked.</w:t>
      </w:r>
    </w:p>
    <w:p w14:paraId="2E80703B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alibri" w:eastAsia="Calibri" w:hAnsi="Calibri" w:cs="Calibri"/>
        </w:rPr>
        <w:t>●</w:t>
      </w:r>
      <w:r w:rsidRPr="007923F7">
        <w:rPr>
          <w:rFonts w:ascii="Chalkboard" w:hAnsi="Chalkboard"/>
        </w:rPr>
        <w:t xml:space="preserve"> Slot numbers of all slots where a car of a particular colour is parked.</w:t>
      </w:r>
    </w:p>
    <w:p w14:paraId="105E537D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</w:p>
    <w:p w14:paraId="0DB5A3E7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halkboard" w:hAnsi="Chalkboard"/>
        </w:rPr>
        <w:t>We interact with the system via a simple set of commands which produce a specific</w:t>
      </w:r>
    </w:p>
    <w:p w14:paraId="0C5D7EF5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halkboard" w:hAnsi="Chalkboard"/>
        </w:rPr>
        <w:t>output. Please take a look at the example below, which includes all the commands</w:t>
      </w:r>
    </w:p>
    <w:p w14:paraId="79DC2CA8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halkboard" w:hAnsi="Chalkboard"/>
        </w:rPr>
        <w:t>you need to support - they're self explanatory. The system should allow input in two</w:t>
      </w:r>
    </w:p>
    <w:p w14:paraId="0EAA16F4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halkboard" w:hAnsi="Chalkboard"/>
        </w:rPr>
        <w:t>ways. Just to clarify, the same codebase should support both modes of input - we</w:t>
      </w:r>
    </w:p>
    <w:p w14:paraId="2E3F541A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halkboard" w:hAnsi="Chalkboard"/>
        </w:rPr>
        <w:t>don't want two distinct submissions.</w:t>
      </w:r>
    </w:p>
    <w:p w14:paraId="4E8A2B88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halkboard" w:hAnsi="Chalkboard"/>
        </w:rPr>
        <w:t>1) It should provide us with an interactive command prompt based shell where</w:t>
      </w:r>
    </w:p>
    <w:p w14:paraId="25B4E231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halkboard" w:hAnsi="Chalkboard"/>
        </w:rPr>
        <w:t>commands can be typed in</w:t>
      </w:r>
    </w:p>
    <w:p w14:paraId="275626DA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halkboard" w:hAnsi="Chalkboard"/>
        </w:rPr>
        <w:t>2) It should accept a filename as a parameter at the command prompt and read the</w:t>
      </w:r>
    </w:p>
    <w:p w14:paraId="2F1D43C0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halkboard" w:hAnsi="Chalkboard"/>
        </w:rPr>
        <w:t>commands from that file</w:t>
      </w:r>
    </w:p>
    <w:p w14:paraId="10BCEC54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</w:p>
    <w:p w14:paraId="3AC3023F" w14:textId="77777777" w:rsidR="0011597C" w:rsidRPr="007923F7" w:rsidRDefault="0011597C" w:rsidP="00476780">
      <w:pPr>
        <w:pStyle w:val="Heading2"/>
        <w:rPr>
          <w:rFonts w:ascii="Chalkboard" w:hAnsi="Chalkboard"/>
        </w:rPr>
      </w:pPr>
      <w:r w:rsidRPr="007923F7">
        <w:rPr>
          <w:rFonts w:ascii="Chalkboard" w:hAnsi="Chalkboard"/>
        </w:rPr>
        <w:t>Example:​ ​File</w:t>
      </w:r>
    </w:p>
    <w:p w14:paraId="6639F969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halkboard" w:hAnsi="Chalkboard"/>
        </w:rPr>
        <w:t>To run the program:</w:t>
      </w:r>
    </w:p>
    <w:p w14:paraId="592218C5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  <w:sz w:val="28"/>
        </w:rPr>
      </w:pPr>
      <w:r w:rsidRPr="007923F7">
        <w:rPr>
          <w:rFonts w:ascii="Chalkboard" w:hAnsi="Chalkboard"/>
          <w:color w:val="595959" w:themeColor="text1" w:themeTint="A6"/>
          <w:sz w:val="28"/>
        </w:rPr>
        <w:t xml:space="preserve">$ ./parking_lot </w:t>
      </w:r>
      <w:r w:rsidR="00A276D2" w:rsidRPr="007923F7">
        <w:rPr>
          <w:rFonts w:ascii="Chalkboard" w:hAnsi="Chalkboard"/>
          <w:color w:val="595959" w:themeColor="text1" w:themeTint="A6"/>
          <w:sz w:val="28"/>
        </w:rPr>
        <w:t xml:space="preserve">  </w:t>
      </w:r>
      <w:r w:rsidRPr="007923F7">
        <w:rPr>
          <w:rFonts w:ascii="Chalkboard" w:hAnsi="Chalkboard"/>
          <w:color w:val="595959" w:themeColor="text1" w:themeTint="A6"/>
          <w:sz w:val="28"/>
        </w:rPr>
        <w:t>file_inputs.txt</w:t>
      </w:r>
    </w:p>
    <w:p w14:paraId="0C1D1F6D" w14:textId="77777777" w:rsidR="0011597C" w:rsidRPr="007923F7" w:rsidRDefault="0011597C" w:rsidP="00476780">
      <w:pPr>
        <w:pStyle w:val="Heading2"/>
        <w:rPr>
          <w:rFonts w:ascii="Chalkboard" w:hAnsi="Chalkboard"/>
        </w:rPr>
      </w:pPr>
      <w:r w:rsidRPr="007923F7">
        <w:rPr>
          <w:rFonts w:ascii="Chalkboard" w:hAnsi="Chalkboard"/>
        </w:rPr>
        <w:t>Input​ ​(contents​ ​of​ ​file):</w:t>
      </w:r>
    </w:p>
    <w:p w14:paraId="544B549D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</w:p>
    <w:p w14:paraId="68F9F7D4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create_parking_lot 6</w:t>
      </w:r>
    </w:p>
    <w:p w14:paraId="58A57654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park KA-01-HH-1234 White</w:t>
      </w:r>
    </w:p>
    <w:p w14:paraId="5EB94716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park KA-01-HH-9999 White</w:t>
      </w:r>
    </w:p>
    <w:p w14:paraId="04E8F747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park KA-01-BB-0001 Black</w:t>
      </w:r>
    </w:p>
    <w:p w14:paraId="786321ED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park KA-01-HH-7777 Red</w:t>
      </w:r>
    </w:p>
    <w:p w14:paraId="0E1977B6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park KA-01-HH-2701 Blue</w:t>
      </w:r>
    </w:p>
    <w:p w14:paraId="02124947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park KA-01-HH-3141 Black</w:t>
      </w:r>
    </w:p>
    <w:p w14:paraId="1291D933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leave 4</w:t>
      </w:r>
    </w:p>
    <w:p w14:paraId="00463A0C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status</w:t>
      </w:r>
    </w:p>
    <w:p w14:paraId="212D918A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park KA-01-P-333 White</w:t>
      </w:r>
    </w:p>
    <w:p w14:paraId="6C3510EE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park DL-12-AA-9999 White</w:t>
      </w:r>
    </w:p>
    <w:p w14:paraId="4AD772B8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registration_numbers_for_cars_with_colour White</w:t>
      </w:r>
    </w:p>
    <w:p w14:paraId="4658EB37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slot_numbers_for_cars_with_colour White</w:t>
      </w:r>
    </w:p>
    <w:p w14:paraId="5C4465CF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slot_number_for_registration_number KA-01-HH-3141</w:t>
      </w:r>
    </w:p>
    <w:p w14:paraId="4702A551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slot_number_for_registration_number MH-04-AY-1111</w:t>
      </w:r>
    </w:p>
    <w:p w14:paraId="4B8CFC93" w14:textId="77777777" w:rsidR="0011597C" w:rsidRPr="007923F7" w:rsidRDefault="0011597C" w:rsidP="00476780">
      <w:pPr>
        <w:pStyle w:val="Heading2"/>
        <w:rPr>
          <w:rFonts w:ascii="Chalkboard" w:hAnsi="Chalkboard"/>
        </w:rPr>
      </w:pPr>
      <w:r w:rsidRPr="007923F7">
        <w:rPr>
          <w:rFonts w:ascii="Chalkboard" w:hAnsi="Chalkboard"/>
        </w:rPr>
        <w:t>Output​ ​(to​ ​STDOUT):</w:t>
      </w:r>
    </w:p>
    <w:p w14:paraId="7AC27FAC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Created a parking lot with 6 slots</w:t>
      </w:r>
    </w:p>
    <w:p w14:paraId="12A8D562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Allocated slot number: 1</w:t>
      </w:r>
    </w:p>
    <w:p w14:paraId="720ED9A7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Allocated slot number: 2</w:t>
      </w:r>
    </w:p>
    <w:p w14:paraId="3EC0DFB1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Allocated slot number: 3</w:t>
      </w:r>
    </w:p>
    <w:p w14:paraId="0852653E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Allocated slot number: 4</w:t>
      </w:r>
    </w:p>
    <w:p w14:paraId="5C02AA21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Allocated slot number: 5</w:t>
      </w:r>
    </w:p>
    <w:p w14:paraId="6D458D13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Allocated slot number: 6</w:t>
      </w:r>
    </w:p>
    <w:p w14:paraId="204210FC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Slot number 4 is free</w:t>
      </w:r>
    </w:p>
    <w:p w14:paraId="2192496C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Slot No. Registration No Colour</w:t>
      </w:r>
    </w:p>
    <w:p w14:paraId="04177EB8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1 KA-01-HH-1234 White</w:t>
      </w:r>
    </w:p>
    <w:p w14:paraId="1464FB17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2 KA-01-HH-9999 White</w:t>
      </w:r>
    </w:p>
    <w:p w14:paraId="01015536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3 KA-01-BB-0001 Black</w:t>
      </w:r>
    </w:p>
    <w:p w14:paraId="2B2EA068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5 KA-01-HH-2701 Blue</w:t>
      </w:r>
    </w:p>
    <w:p w14:paraId="36CC7A91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6 KA-01-HH-3141 Black</w:t>
      </w:r>
    </w:p>
    <w:p w14:paraId="5D86E846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Allocated slot number: 4</w:t>
      </w:r>
    </w:p>
    <w:p w14:paraId="1B89B4A0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Sorry, parking lot is full</w:t>
      </w:r>
    </w:p>
    <w:p w14:paraId="0CE326E2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KA-01-HH-1234, KA-01-HH-9999, KA-01-P-333</w:t>
      </w:r>
    </w:p>
    <w:p w14:paraId="01576DE5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1, 2, 4</w:t>
      </w:r>
    </w:p>
    <w:p w14:paraId="121F89BD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6</w:t>
      </w:r>
    </w:p>
    <w:p w14:paraId="5EF3DD31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halkboard" w:hAnsi="Chalkboard"/>
          <w:color w:val="595959" w:themeColor="text1" w:themeTint="A6"/>
        </w:rPr>
        <w:t>Not found</w:t>
      </w:r>
    </w:p>
    <w:p w14:paraId="4C799BB8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</w:p>
    <w:p w14:paraId="7057CE30" w14:textId="77777777" w:rsidR="0011597C" w:rsidRPr="007923F7" w:rsidRDefault="0011597C" w:rsidP="00476780">
      <w:pPr>
        <w:pStyle w:val="Heading2"/>
        <w:rPr>
          <w:rFonts w:ascii="Chalkboard" w:hAnsi="Chalkboard"/>
        </w:rPr>
      </w:pPr>
      <w:r w:rsidRPr="007923F7">
        <w:rPr>
          <w:rFonts w:ascii="Chalkboard" w:hAnsi="Chalkboard"/>
        </w:rPr>
        <w:t>Example:​ ​Interactive</w:t>
      </w:r>
    </w:p>
    <w:p w14:paraId="738DFA4D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</w:p>
    <w:p w14:paraId="28C84759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halkboard" w:hAnsi="Chalkboard"/>
        </w:rPr>
        <w:t>To run the program and launch the shell:</w:t>
      </w:r>
    </w:p>
    <w:p w14:paraId="2665E00D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$ ./parking_lot</w:t>
      </w:r>
    </w:p>
    <w:p w14:paraId="2D510779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</w:p>
    <w:p w14:paraId="18988201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halkboard" w:hAnsi="Chalkboard"/>
        </w:rPr>
        <w:t>Assuming a parking lot with 6 slots, the following commands should be run in</w:t>
      </w:r>
    </w:p>
    <w:p w14:paraId="2DC01A0F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halkboard" w:hAnsi="Chalkboard"/>
        </w:rPr>
        <w:t>sequence by typing them in at a prompt and should produce output as described</w:t>
      </w:r>
    </w:p>
    <w:p w14:paraId="3DB4860B" w14:textId="77777777" w:rsidR="0011597C" w:rsidRPr="007923F7" w:rsidRDefault="0011597C" w:rsidP="00A276D2">
      <w:pPr>
        <w:spacing w:line="276" w:lineRule="auto"/>
        <w:rPr>
          <w:rFonts w:ascii="Chalkboard" w:hAnsi="Chalkboard"/>
        </w:rPr>
      </w:pPr>
      <w:r w:rsidRPr="007923F7">
        <w:rPr>
          <w:rFonts w:ascii="Chalkboard" w:hAnsi="Chalkboard"/>
        </w:rPr>
        <w:t>below the command:</w:t>
      </w:r>
    </w:p>
    <w:p w14:paraId="6416C404" w14:textId="77777777" w:rsidR="00476780" w:rsidRPr="007923F7" w:rsidRDefault="00476780" w:rsidP="00A276D2">
      <w:pPr>
        <w:spacing w:line="276" w:lineRule="auto"/>
        <w:rPr>
          <w:rFonts w:ascii="Chalkboard" w:hAnsi="Chalkboard"/>
        </w:rPr>
      </w:pPr>
    </w:p>
    <w:p w14:paraId="586AC783" w14:textId="77777777" w:rsidR="00476780" w:rsidRPr="007923F7" w:rsidRDefault="00476780" w:rsidP="00A276D2">
      <w:pPr>
        <w:spacing w:line="276" w:lineRule="auto"/>
        <w:rPr>
          <w:rFonts w:ascii="Chalkboard" w:hAnsi="Chalkboard"/>
        </w:rPr>
      </w:pPr>
    </w:p>
    <w:p w14:paraId="5187309B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Input:</w:t>
      </w:r>
    </w:p>
    <w:p w14:paraId="4A6097A1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create_parking_lot 6</w:t>
      </w:r>
    </w:p>
    <w:p w14:paraId="76A5D5D9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Output:</w:t>
      </w:r>
    </w:p>
    <w:p w14:paraId="5309E848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Created a parking lot with 6 slots</w:t>
      </w:r>
    </w:p>
    <w:p w14:paraId="71BFD098" w14:textId="77777777" w:rsidR="00476780" w:rsidRPr="007923F7" w:rsidRDefault="00476780" w:rsidP="00A276D2">
      <w:pPr>
        <w:spacing w:line="276" w:lineRule="auto"/>
        <w:rPr>
          <w:rFonts w:ascii="Chalkboard" w:hAnsi="Chalkboard"/>
          <w:color w:val="595959" w:themeColor="text1" w:themeTint="A6"/>
        </w:rPr>
      </w:pPr>
    </w:p>
    <w:p w14:paraId="3E20F523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Input:</w:t>
      </w:r>
    </w:p>
    <w:p w14:paraId="11691789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park KA-01-HH-1234 White</w:t>
      </w:r>
    </w:p>
    <w:p w14:paraId="07B891C1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Output:</w:t>
      </w:r>
    </w:p>
    <w:p w14:paraId="4EBC4851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Allocated slot number: 1</w:t>
      </w:r>
    </w:p>
    <w:p w14:paraId="66B256AB" w14:textId="77777777" w:rsidR="00476780" w:rsidRPr="007923F7" w:rsidRDefault="00476780" w:rsidP="00A276D2">
      <w:pPr>
        <w:spacing w:line="276" w:lineRule="auto"/>
        <w:rPr>
          <w:rFonts w:ascii="Chalkboard" w:hAnsi="Chalkboard"/>
          <w:color w:val="595959" w:themeColor="text1" w:themeTint="A6"/>
        </w:rPr>
      </w:pPr>
    </w:p>
    <w:p w14:paraId="282F35E7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Input:</w:t>
      </w:r>
    </w:p>
    <w:p w14:paraId="363396AA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park KA-01-HH-9999 White</w:t>
      </w:r>
    </w:p>
    <w:p w14:paraId="7427D6FD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Output:</w:t>
      </w:r>
    </w:p>
    <w:p w14:paraId="376FA2F1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Allocated slot number: 2</w:t>
      </w:r>
    </w:p>
    <w:p w14:paraId="62B3DD46" w14:textId="77777777" w:rsidR="00476780" w:rsidRPr="007923F7" w:rsidRDefault="00476780" w:rsidP="00A276D2">
      <w:pPr>
        <w:spacing w:line="276" w:lineRule="auto"/>
        <w:rPr>
          <w:rFonts w:ascii="Chalkboard" w:hAnsi="Chalkboard"/>
          <w:color w:val="595959" w:themeColor="text1" w:themeTint="A6"/>
        </w:rPr>
      </w:pPr>
    </w:p>
    <w:p w14:paraId="50CADB48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Input:</w:t>
      </w:r>
    </w:p>
    <w:p w14:paraId="114B29EF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park KA-01-BB-0001 Black</w:t>
      </w:r>
    </w:p>
    <w:p w14:paraId="0B9461F6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Output:</w:t>
      </w:r>
    </w:p>
    <w:p w14:paraId="567ECD51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Allocated slot number: 3</w:t>
      </w:r>
    </w:p>
    <w:p w14:paraId="293CA9A3" w14:textId="77777777" w:rsidR="00476780" w:rsidRPr="007923F7" w:rsidRDefault="00476780" w:rsidP="00A276D2">
      <w:pPr>
        <w:spacing w:line="276" w:lineRule="auto"/>
        <w:rPr>
          <w:rFonts w:ascii="Chalkboard" w:hAnsi="Chalkboard"/>
          <w:color w:val="595959" w:themeColor="text1" w:themeTint="A6"/>
        </w:rPr>
      </w:pPr>
    </w:p>
    <w:p w14:paraId="59978A0B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Input:</w:t>
      </w:r>
    </w:p>
    <w:p w14:paraId="2597BE3C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park KA-01-HH-7777 Red</w:t>
      </w:r>
    </w:p>
    <w:p w14:paraId="4969CF66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Output:</w:t>
      </w:r>
    </w:p>
    <w:p w14:paraId="7B466075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Allocated slot number: 4</w:t>
      </w:r>
    </w:p>
    <w:p w14:paraId="17449893" w14:textId="77777777" w:rsidR="00476780" w:rsidRPr="007923F7" w:rsidRDefault="00476780" w:rsidP="00A276D2">
      <w:pPr>
        <w:spacing w:line="276" w:lineRule="auto"/>
        <w:rPr>
          <w:rFonts w:ascii="Chalkboard" w:hAnsi="Chalkboard"/>
          <w:color w:val="595959" w:themeColor="text1" w:themeTint="A6"/>
        </w:rPr>
      </w:pPr>
    </w:p>
    <w:p w14:paraId="55EF51A1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Input:</w:t>
      </w:r>
    </w:p>
    <w:p w14:paraId="591B6155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park KA-01-HH-2701 Blue</w:t>
      </w:r>
    </w:p>
    <w:p w14:paraId="0A71DD8A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Output:</w:t>
      </w:r>
    </w:p>
    <w:p w14:paraId="4D4C9A93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Allocated slot number: 5</w:t>
      </w:r>
    </w:p>
    <w:p w14:paraId="3D9E0862" w14:textId="77777777" w:rsidR="00476780" w:rsidRPr="007923F7" w:rsidRDefault="00476780" w:rsidP="00A276D2">
      <w:pPr>
        <w:spacing w:line="276" w:lineRule="auto"/>
        <w:rPr>
          <w:rFonts w:ascii="Chalkboard" w:hAnsi="Chalkboard"/>
          <w:color w:val="595959" w:themeColor="text1" w:themeTint="A6"/>
        </w:rPr>
      </w:pPr>
    </w:p>
    <w:p w14:paraId="0ED2D006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Input:</w:t>
      </w:r>
    </w:p>
    <w:p w14:paraId="488328C2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park KA-01-HH-3141 Black</w:t>
      </w:r>
    </w:p>
    <w:p w14:paraId="6ABF6541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Output:</w:t>
      </w:r>
    </w:p>
    <w:p w14:paraId="4B9C5317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Allocated slot number: 6</w:t>
      </w:r>
    </w:p>
    <w:p w14:paraId="4DF1924A" w14:textId="77777777" w:rsidR="00476780" w:rsidRPr="007923F7" w:rsidRDefault="00476780" w:rsidP="00A276D2">
      <w:pPr>
        <w:spacing w:line="276" w:lineRule="auto"/>
        <w:rPr>
          <w:rFonts w:ascii="Chalkboard" w:hAnsi="Chalkboard"/>
          <w:color w:val="595959" w:themeColor="text1" w:themeTint="A6"/>
        </w:rPr>
      </w:pPr>
    </w:p>
    <w:p w14:paraId="472C8973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Input:</w:t>
      </w:r>
    </w:p>
    <w:p w14:paraId="12A1D06E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leave 4</w:t>
      </w:r>
    </w:p>
    <w:p w14:paraId="11C997CD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Output:</w:t>
      </w:r>
    </w:p>
    <w:p w14:paraId="7DD1551B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Slot number 4 is free</w:t>
      </w:r>
    </w:p>
    <w:p w14:paraId="47860D74" w14:textId="77777777" w:rsidR="00476780" w:rsidRPr="007923F7" w:rsidRDefault="00476780" w:rsidP="00A276D2">
      <w:pPr>
        <w:spacing w:line="276" w:lineRule="auto"/>
        <w:rPr>
          <w:rFonts w:ascii="Chalkboard" w:hAnsi="Chalkboard"/>
          <w:color w:val="595959" w:themeColor="text1" w:themeTint="A6"/>
        </w:rPr>
      </w:pPr>
    </w:p>
    <w:p w14:paraId="62BAF181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Input:</w:t>
      </w:r>
    </w:p>
    <w:p w14:paraId="38CFD614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status</w:t>
      </w:r>
    </w:p>
    <w:p w14:paraId="18548C8B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Output (tab delimited output):</w:t>
      </w:r>
    </w:p>
    <w:p w14:paraId="7EA06AB6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Slot No Registration No. Colour</w:t>
      </w:r>
    </w:p>
    <w:p w14:paraId="6B2ACD7D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1 KA-01-HH- 1234 White</w:t>
      </w:r>
    </w:p>
    <w:p w14:paraId="641A1A89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2 KA-01-HH- 9999 White</w:t>
      </w:r>
    </w:p>
    <w:p w14:paraId="5878E9C9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3 KA-01-BB- 0001 Black</w:t>
      </w:r>
    </w:p>
    <w:p w14:paraId="31ADB311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5 KA-01-HH- 2701 Blue</w:t>
      </w:r>
    </w:p>
    <w:p w14:paraId="6FBB4DFE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6 KA-01-HH- 3141 Black</w:t>
      </w:r>
    </w:p>
    <w:p w14:paraId="7CBEFC8B" w14:textId="77777777" w:rsidR="00476780" w:rsidRPr="007923F7" w:rsidRDefault="00476780" w:rsidP="00A276D2">
      <w:pPr>
        <w:spacing w:line="276" w:lineRule="auto"/>
        <w:rPr>
          <w:rFonts w:ascii="Chalkboard" w:hAnsi="Chalkboard"/>
          <w:color w:val="595959" w:themeColor="text1" w:themeTint="A6"/>
        </w:rPr>
      </w:pPr>
    </w:p>
    <w:p w14:paraId="7FABF9AA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Input:</w:t>
      </w:r>
    </w:p>
    <w:p w14:paraId="0395DA49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park KA-01-P-333 White</w:t>
      </w:r>
    </w:p>
    <w:p w14:paraId="26E3C8CF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Output:</w:t>
      </w:r>
    </w:p>
    <w:p w14:paraId="0B9B8013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Allocated slot number: 4</w:t>
      </w:r>
    </w:p>
    <w:p w14:paraId="45EB65CB" w14:textId="77777777" w:rsidR="00476780" w:rsidRPr="007923F7" w:rsidRDefault="00476780" w:rsidP="00A276D2">
      <w:pPr>
        <w:spacing w:line="276" w:lineRule="auto"/>
        <w:rPr>
          <w:rFonts w:ascii="Chalkboard" w:hAnsi="Chalkboard"/>
          <w:color w:val="595959" w:themeColor="text1" w:themeTint="A6"/>
        </w:rPr>
      </w:pPr>
    </w:p>
    <w:p w14:paraId="678D0854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Input:</w:t>
      </w:r>
    </w:p>
    <w:p w14:paraId="28857DE5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park DL-12-AA-9999 White</w:t>
      </w:r>
    </w:p>
    <w:p w14:paraId="243B8BF1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Output:</w:t>
      </w:r>
    </w:p>
    <w:p w14:paraId="1B74568C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Sorry, parking lot is full</w:t>
      </w:r>
    </w:p>
    <w:p w14:paraId="72ACFBFA" w14:textId="77777777" w:rsidR="00476780" w:rsidRPr="007923F7" w:rsidRDefault="00476780" w:rsidP="00A276D2">
      <w:pPr>
        <w:spacing w:line="276" w:lineRule="auto"/>
        <w:rPr>
          <w:rFonts w:ascii="Chalkboard" w:hAnsi="Chalkboard"/>
          <w:color w:val="595959" w:themeColor="text1" w:themeTint="A6"/>
        </w:rPr>
      </w:pPr>
    </w:p>
    <w:p w14:paraId="592902F6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Input:</w:t>
      </w:r>
    </w:p>
    <w:p w14:paraId="156389DC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registration_numbers_for_cars_with_colour White</w:t>
      </w:r>
    </w:p>
    <w:p w14:paraId="26AC8561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Output:</w:t>
      </w:r>
    </w:p>
    <w:p w14:paraId="4385A684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KA-01-HH-1234, KA-01-HH-9999, KA-01-P-333</w:t>
      </w:r>
    </w:p>
    <w:p w14:paraId="714BA0DA" w14:textId="77777777" w:rsidR="00476780" w:rsidRPr="007923F7" w:rsidRDefault="00476780" w:rsidP="00A276D2">
      <w:pPr>
        <w:spacing w:line="276" w:lineRule="auto"/>
        <w:rPr>
          <w:rFonts w:ascii="Chalkboard" w:hAnsi="Chalkboard"/>
          <w:color w:val="595959" w:themeColor="text1" w:themeTint="A6"/>
        </w:rPr>
      </w:pPr>
    </w:p>
    <w:p w14:paraId="7951EC58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Input:</w:t>
      </w:r>
    </w:p>
    <w:p w14:paraId="56E4D65E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slot_numbers_for_cars_with_colour White</w:t>
      </w:r>
    </w:p>
    <w:p w14:paraId="2400AB4B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Output:</w:t>
      </w:r>
    </w:p>
    <w:p w14:paraId="48B8193D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1, 2, 4</w:t>
      </w:r>
    </w:p>
    <w:p w14:paraId="0E2B214E" w14:textId="77777777" w:rsidR="00476780" w:rsidRPr="007923F7" w:rsidRDefault="00476780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bookmarkStart w:id="0" w:name="_GoBack"/>
      <w:bookmarkEnd w:id="0"/>
    </w:p>
    <w:p w14:paraId="59AD0D74" w14:textId="77777777" w:rsidR="0011597C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Input:</w:t>
      </w:r>
    </w:p>
    <w:p w14:paraId="5EEA023E" w14:textId="77777777" w:rsidR="00AF6E42" w:rsidRPr="007923F7" w:rsidRDefault="0011597C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slot_number_for_registration_number</w:t>
      </w:r>
    </w:p>
    <w:p w14:paraId="02576B99" w14:textId="27A970D9" w:rsidR="00A276D2" w:rsidRPr="007923F7" w:rsidRDefault="00A276D2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Output:</w:t>
      </w:r>
    </w:p>
    <w:p w14:paraId="6EC79064" w14:textId="77777777" w:rsidR="00A276D2" w:rsidRPr="007923F7" w:rsidRDefault="00A276D2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6</w:t>
      </w:r>
    </w:p>
    <w:p w14:paraId="2A5B018F" w14:textId="77777777" w:rsidR="00476780" w:rsidRPr="007923F7" w:rsidRDefault="00476780" w:rsidP="00A276D2">
      <w:pPr>
        <w:spacing w:line="276" w:lineRule="auto"/>
        <w:rPr>
          <w:rFonts w:ascii="Chalkboard" w:hAnsi="Chalkboard"/>
          <w:color w:val="595959" w:themeColor="text1" w:themeTint="A6"/>
        </w:rPr>
      </w:pPr>
    </w:p>
    <w:p w14:paraId="78FB34ED" w14:textId="77777777" w:rsidR="00A276D2" w:rsidRPr="007923F7" w:rsidRDefault="00A276D2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Input:</w:t>
      </w:r>
    </w:p>
    <w:p w14:paraId="582A6EE4" w14:textId="77777777" w:rsidR="00A276D2" w:rsidRPr="007923F7" w:rsidRDefault="00A276D2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slot_number_for_registration_number MH-04-AY-1111</w:t>
      </w:r>
    </w:p>
    <w:p w14:paraId="6EED1856" w14:textId="77777777" w:rsidR="00A276D2" w:rsidRPr="007923F7" w:rsidRDefault="00A276D2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Output:</w:t>
      </w:r>
    </w:p>
    <w:p w14:paraId="18CB9095" w14:textId="77777777" w:rsidR="00A276D2" w:rsidRPr="007923F7" w:rsidRDefault="00A276D2" w:rsidP="00A276D2">
      <w:pPr>
        <w:spacing w:line="276" w:lineRule="auto"/>
        <w:rPr>
          <w:rFonts w:ascii="Chalkboard" w:hAnsi="Chalkboard"/>
          <w:color w:val="595959" w:themeColor="text1" w:themeTint="A6"/>
        </w:rPr>
      </w:pPr>
      <w:r w:rsidRPr="007923F7">
        <w:rPr>
          <w:rFonts w:ascii="Chalkboard" w:hAnsi="Chalkboard"/>
          <w:color w:val="595959" w:themeColor="text1" w:themeTint="A6"/>
        </w:rPr>
        <w:t>Not found</w:t>
      </w:r>
    </w:p>
    <w:sectPr w:rsidR="00A276D2" w:rsidRPr="007923F7" w:rsidSect="00D65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halkboard">
    <w:panose1 w:val="03050602040202020205"/>
    <w:charset w:val="00"/>
    <w:family w:val="script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971"/>
    <w:rsid w:val="00031B1F"/>
    <w:rsid w:val="0011597C"/>
    <w:rsid w:val="002747E4"/>
    <w:rsid w:val="00425148"/>
    <w:rsid w:val="00476780"/>
    <w:rsid w:val="006D416A"/>
    <w:rsid w:val="0073249C"/>
    <w:rsid w:val="007923F7"/>
    <w:rsid w:val="00A276D2"/>
    <w:rsid w:val="00A37090"/>
    <w:rsid w:val="00A80D43"/>
    <w:rsid w:val="00AF6E42"/>
    <w:rsid w:val="00B82873"/>
    <w:rsid w:val="00D65971"/>
    <w:rsid w:val="00DC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1F6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7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76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767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Parking lot .docx</Template>
  <TotalTime>6</TotalTime>
  <Pages>6</Pages>
  <Words>935</Words>
  <Characters>5336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thakkar</dc:creator>
  <cp:keywords/>
  <dc:description/>
  <cp:lastModifiedBy>smit thakkar</cp:lastModifiedBy>
  <cp:revision>16</cp:revision>
  <dcterms:created xsi:type="dcterms:W3CDTF">2017-12-26T05:05:00Z</dcterms:created>
  <dcterms:modified xsi:type="dcterms:W3CDTF">2017-12-28T13:43:00Z</dcterms:modified>
</cp:coreProperties>
</file>